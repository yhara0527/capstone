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F081" w14:textId="7B2778F5" w:rsidR="00E81978" w:rsidRPr="00805170" w:rsidRDefault="00E81978" w:rsidP="00805170">
      <w:pPr>
        <w:ind w:firstLine="0"/>
      </w:pPr>
    </w:p>
    <w:sectPr w:rsidR="00E81978" w:rsidRPr="00805170" w:rsidSect="005C1DA8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69098" w14:textId="77777777" w:rsidR="00805170" w:rsidRDefault="00805170">
      <w:pPr>
        <w:spacing w:line="240" w:lineRule="auto"/>
      </w:pPr>
      <w:r>
        <w:separator/>
      </w:r>
    </w:p>
    <w:p w14:paraId="2205EFA3" w14:textId="77777777" w:rsidR="00805170" w:rsidRDefault="00805170"/>
  </w:endnote>
  <w:endnote w:type="continuationSeparator" w:id="0">
    <w:p w14:paraId="656E08BA" w14:textId="77777777" w:rsidR="00805170" w:rsidRDefault="00805170">
      <w:pPr>
        <w:spacing w:line="240" w:lineRule="auto"/>
      </w:pPr>
      <w:r>
        <w:continuationSeparator/>
      </w:r>
    </w:p>
    <w:p w14:paraId="4951B50A" w14:textId="77777777" w:rsidR="00805170" w:rsidRDefault="00805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976B8" w14:textId="77777777" w:rsidR="00805170" w:rsidRDefault="00805170">
      <w:pPr>
        <w:spacing w:line="240" w:lineRule="auto"/>
      </w:pPr>
      <w:r>
        <w:separator/>
      </w:r>
    </w:p>
    <w:p w14:paraId="3A1C5074" w14:textId="77777777" w:rsidR="00805170" w:rsidRDefault="00805170"/>
  </w:footnote>
  <w:footnote w:type="continuationSeparator" w:id="0">
    <w:p w14:paraId="27ED3CDC" w14:textId="77777777" w:rsidR="00805170" w:rsidRDefault="00805170">
      <w:pPr>
        <w:spacing w:line="240" w:lineRule="auto"/>
      </w:pPr>
      <w:r>
        <w:continuationSeparator/>
      </w:r>
    </w:p>
    <w:p w14:paraId="534488C8" w14:textId="77777777" w:rsidR="00805170" w:rsidRDefault="008051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E2CAC" w14:textId="77777777" w:rsidR="00E81978" w:rsidRDefault="005C1DA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33B65C1D19B4B2C842C4C6476ADBC5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BF19" w14:textId="7777777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30B22DA84A3640E5BDC53A2A22FFBA7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70"/>
    <w:rsid w:val="000D3F41"/>
    <w:rsid w:val="00355DCA"/>
    <w:rsid w:val="00551A02"/>
    <w:rsid w:val="005534FA"/>
    <w:rsid w:val="005C1DA8"/>
    <w:rsid w:val="005D3A03"/>
    <w:rsid w:val="008002C0"/>
    <w:rsid w:val="0080517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1FD84"/>
  <w15:chartTrackingRefBased/>
  <w15:docId w15:val="{8B646F14-7DBA-427F-973C-3F532391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-st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3B65C1D19B4B2C842C4C6476ADB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1FEE-7C5C-4BBC-9F6A-6F3FACD386EA}"/>
      </w:docPartPr>
      <w:docPartBody>
        <w:p w:rsidR="009149C3" w:rsidRDefault="009149C3">
          <w:pPr>
            <w:pStyle w:val="533B65C1D19B4B2C842C4C6476ADBC58"/>
          </w:pPr>
          <w:r w:rsidRPr="005D3A03">
            <w:t>Figures title:</w:t>
          </w:r>
        </w:p>
      </w:docPartBody>
    </w:docPart>
    <w:docPart>
      <w:docPartPr>
        <w:name w:val="30B22DA84A3640E5BDC53A2A22FF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27CBC-47EF-4C92-A026-AC1B215CF219}"/>
      </w:docPartPr>
      <w:docPartBody>
        <w:p w:rsidR="009149C3" w:rsidRDefault="009149C3">
          <w:pPr>
            <w:pStyle w:val="30B22DA84A3640E5BDC53A2A22FFBA7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C3"/>
    <w:rsid w:val="0091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33B65C1D19B4B2C842C4C6476ADBC58">
    <w:name w:val="533B65C1D19B4B2C842C4C6476ADBC58"/>
  </w:style>
  <w:style w:type="paragraph" w:customStyle="1" w:styleId="30B22DA84A3640E5BDC53A2A22FFBA71">
    <w:name w:val="30B22DA84A3640E5BDC53A2A22FFB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Yusei Hara</dc:creator>
  <cp:keywords/>
  <dc:description/>
  <cp:lastModifiedBy>Hara Yusei</cp:lastModifiedBy>
  <cp:revision>2</cp:revision>
  <dcterms:created xsi:type="dcterms:W3CDTF">2020-11-20T07:08:00Z</dcterms:created>
  <dcterms:modified xsi:type="dcterms:W3CDTF">2020-11-20T07:08:00Z</dcterms:modified>
</cp:coreProperties>
</file>